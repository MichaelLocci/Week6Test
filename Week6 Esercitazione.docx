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13CF465"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A7537C">
        <w:rPr>
          <w:lang w:val="it-IT"/>
        </w:rPr>
        <w:t>6</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9F9D726" w:rsidR="00547F36" w:rsidRPr="001E6010" w:rsidRDefault="00A7537C">
            <w:pPr>
              <w:pStyle w:val="Informazionisullostudente"/>
            </w:pPr>
            <w:r>
              <w:t>Michael</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2CC1FFA3" w:rsidR="00547F36" w:rsidRPr="001E6010" w:rsidRDefault="00A7537C">
            <w:pPr>
              <w:pStyle w:val="Informazionisullostudente"/>
            </w:pPr>
            <w:r>
              <w:t>Locci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48A8BB3" w:rsidR="00547F36" w:rsidRPr="001E6010" w:rsidRDefault="00A7537C">
            <w:pPr>
              <w:pStyle w:val="Informazionisullostudente"/>
            </w:pPr>
            <w:r>
              <w:t>10/15/2021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74054E96" w:rsidR="00225A62" w:rsidRDefault="00F95947" w:rsidP="006234C7">
      <w:pPr>
        <w:pStyle w:val="ListParagraph"/>
        <w:numPr>
          <w:ilvl w:val="0"/>
          <w:numId w:val="19"/>
        </w:numPr>
      </w:pPr>
      <w:r>
        <w:t>Cos’è un Web Service?</w:t>
      </w:r>
    </w:p>
    <w:p w14:paraId="0AA4CD07" w14:textId="145B4EDA" w:rsidR="00852123" w:rsidRDefault="00852123" w:rsidP="00852123">
      <w:r>
        <w:t xml:space="preserve">Un web service è un sistema software progettato per supportare l’interoperabilità tra diversi elaboratori sulla stessa rete o in un constesto distribuito, è costituito da un’interfaccia attraverso la quale due dispositivi o applicazioni possono comunicare fra loro. Le caratteristiche principali sono l’essere multipiattaforma e la condivisione delle informazioni. Quando viene utilizzato un web service, il client invia una richiesta ad un server che ne provoca </w:t>
      </w:r>
      <w:r w:rsidR="00352642">
        <w:t>un’azione e successivamente il server invia una risposta al client. Lo scambio del messagio avviene utilizzando il protocollo HTTP.</w:t>
      </w:r>
    </w:p>
    <w:p w14:paraId="210CC2DA" w14:textId="77777777" w:rsidR="006234C7" w:rsidRPr="00087B65" w:rsidRDefault="006234C7" w:rsidP="006234C7">
      <w:pPr>
        <w:ind w:left="360"/>
        <w:rPr>
          <w:lang w:val="it-IT"/>
        </w:rPr>
      </w:pPr>
    </w:p>
    <w:p w14:paraId="5055FDB6" w14:textId="0DECBDE4" w:rsidR="006234C7" w:rsidRDefault="00F95947" w:rsidP="006234C7">
      <w:pPr>
        <w:pStyle w:val="ListParagraph"/>
        <w:numPr>
          <w:ilvl w:val="0"/>
          <w:numId w:val="19"/>
        </w:numPr>
      </w:pPr>
      <w:r>
        <w:t>Quali parti costituiscono una HTTP Response?</w:t>
      </w:r>
    </w:p>
    <w:p w14:paraId="4E3D8C40" w14:textId="3443E6C9" w:rsidR="00352642" w:rsidRDefault="00352642" w:rsidP="00352642">
      <w:r>
        <w:t>Una HTTP Response ha la seguente struttura:</w:t>
      </w:r>
    </w:p>
    <w:p w14:paraId="2BF9891C" w14:textId="68C5DA97" w:rsidR="00352642" w:rsidRDefault="00352642" w:rsidP="00352642">
      <w:pPr>
        <w:pStyle w:val="ListParagraph"/>
        <w:numPr>
          <w:ilvl w:val="0"/>
          <w:numId w:val="32"/>
        </w:numPr>
      </w:pPr>
      <w:r>
        <w:t>HTTP version ovvero psecifica la versione HTTP che si sta usando, ad esempio versione 1.1 o 2.0</w:t>
      </w:r>
    </w:p>
    <w:p w14:paraId="095FC6D9" w14:textId="1007C617" w:rsidR="00352642" w:rsidRDefault="00352642" w:rsidP="00352642">
      <w:pPr>
        <w:pStyle w:val="ListParagraph"/>
        <w:numPr>
          <w:ilvl w:val="0"/>
          <w:numId w:val="32"/>
        </w:numPr>
      </w:pPr>
      <w:r>
        <w:t>Status code ovvero il codice che defiisce lo stato della richiesta effettuata dal client al server e possiamo avere diversi stati fra cui:</w:t>
      </w:r>
    </w:p>
    <w:p w14:paraId="3C76B6F7" w14:textId="2F958AE0" w:rsidR="00352642" w:rsidRDefault="00352642" w:rsidP="00352642">
      <w:pPr>
        <w:pStyle w:val="ListParagraph"/>
        <w:numPr>
          <w:ilvl w:val="1"/>
          <w:numId w:val="32"/>
        </w:numPr>
      </w:pPr>
      <w:r>
        <w:t xml:space="preserve">200 ok operazione andata a buon fine </w:t>
      </w:r>
    </w:p>
    <w:p w14:paraId="16FD73E4" w14:textId="6F4B7514" w:rsidR="00352642" w:rsidRDefault="00352642" w:rsidP="00352642">
      <w:pPr>
        <w:pStyle w:val="ListParagraph"/>
        <w:numPr>
          <w:ilvl w:val="1"/>
          <w:numId w:val="32"/>
        </w:numPr>
      </w:pPr>
      <w:r>
        <w:t>404 not found ovvero al risorsa cercata non è stata trovata</w:t>
      </w:r>
    </w:p>
    <w:p w14:paraId="3CD76951" w14:textId="522561B6" w:rsidR="00352642" w:rsidRDefault="00352642" w:rsidP="00352642">
      <w:pPr>
        <w:pStyle w:val="ListParagraph"/>
        <w:numPr>
          <w:ilvl w:val="1"/>
          <w:numId w:val="32"/>
        </w:numPr>
      </w:pPr>
      <w:r>
        <w:t>400 bad request ovvero è tato inserito un valore per l’esecuzione di una operazione ma non era valido</w:t>
      </w:r>
    </w:p>
    <w:p w14:paraId="7F226D23" w14:textId="7F36E296" w:rsidR="00352642" w:rsidRDefault="00352642" w:rsidP="00352642">
      <w:pPr>
        <w:pStyle w:val="ListParagraph"/>
        <w:numPr>
          <w:ilvl w:val="1"/>
          <w:numId w:val="32"/>
        </w:numPr>
      </w:pPr>
      <w:r>
        <w:t>201 ovvero operazione di creazione di un oggetto andata a buon fine</w:t>
      </w:r>
    </w:p>
    <w:p w14:paraId="779F92F8" w14:textId="62886666" w:rsidR="00352642" w:rsidRDefault="00095C76" w:rsidP="00352642">
      <w:pPr>
        <w:pStyle w:val="ListParagraph"/>
        <w:numPr>
          <w:ilvl w:val="0"/>
          <w:numId w:val="32"/>
        </w:numPr>
      </w:pPr>
      <w:r>
        <w:t>Headers ovvero delle intestazioni che caratterizzano la risposta, come:</w:t>
      </w:r>
    </w:p>
    <w:p w14:paraId="25CD53AA" w14:textId="22100A7F" w:rsidR="00095C76" w:rsidRDefault="00095C76" w:rsidP="00095C76">
      <w:pPr>
        <w:pStyle w:val="ListParagraph"/>
        <w:numPr>
          <w:ilvl w:val="1"/>
          <w:numId w:val="32"/>
        </w:numPr>
      </w:pPr>
      <w:r>
        <w:t>Content type ovvero il tipo di applicazione e la codifica</w:t>
      </w:r>
    </w:p>
    <w:p w14:paraId="5C6F651B" w14:textId="6D2B844D" w:rsidR="00095C76" w:rsidRDefault="00095C76" w:rsidP="00095C76">
      <w:pPr>
        <w:pStyle w:val="ListParagraph"/>
        <w:numPr>
          <w:ilvl w:val="1"/>
          <w:numId w:val="32"/>
        </w:numPr>
      </w:pPr>
      <w:r>
        <w:t xml:space="preserve">Server </w:t>
      </w:r>
    </w:p>
    <w:p w14:paraId="397F6A95" w14:textId="008F1FFD" w:rsidR="00095C76" w:rsidRDefault="00095C76" w:rsidP="00095C76">
      <w:pPr>
        <w:pStyle w:val="ListParagraph"/>
        <w:numPr>
          <w:ilvl w:val="1"/>
          <w:numId w:val="32"/>
        </w:numPr>
      </w:pPr>
      <w:r>
        <w:t>Data ovvero la data di risposta alla richiesta del client</w:t>
      </w:r>
    </w:p>
    <w:p w14:paraId="0DCADB85" w14:textId="54B36F1F" w:rsidR="00095C76" w:rsidRDefault="00095C76" w:rsidP="00095C76">
      <w:pPr>
        <w:pStyle w:val="ListParagraph"/>
        <w:numPr>
          <w:ilvl w:val="1"/>
          <w:numId w:val="32"/>
        </w:numPr>
      </w:pPr>
      <w:r>
        <w:t>Content length ovvero la lunghezza del messaggio</w:t>
      </w:r>
    </w:p>
    <w:p w14:paraId="02BACEA8" w14:textId="7AB7318F" w:rsidR="00095C76" w:rsidRDefault="00095C76" w:rsidP="00095C76">
      <w:pPr>
        <w:pStyle w:val="ListParagraph"/>
        <w:numPr>
          <w:ilvl w:val="0"/>
          <w:numId w:val="32"/>
        </w:numPr>
      </w:pPr>
      <w:r>
        <w:t>Body ovvero il contenuto della risposta che il server invia in conseguenza ad una richiesta da parte del client ed è in formato Json.</w:t>
      </w:r>
    </w:p>
    <w:p w14:paraId="59AFA165" w14:textId="77777777" w:rsidR="006234C7" w:rsidRPr="00087B65" w:rsidRDefault="006234C7" w:rsidP="006234C7">
      <w:pPr>
        <w:ind w:left="360"/>
        <w:rPr>
          <w:lang w:val="it-IT"/>
        </w:rPr>
      </w:pPr>
    </w:p>
    <w:p w14:paraId="33DA965A" w14:textId="60F53D66" w:rsidR="006234C7" w:rsidRPr="00095C76" w:rsidRDefault="004A2BF1" w:rsidP="006234C7">
      <w:pPr>
        <w:pStyle w:val="ListParagraph"/>
        <w:numPr>
          <w:ilvl w:val="0"/>
          <w:numId w:val="19"/>
        </w:numPr>
        <w:rPr>
          <w:sz w:val="20"/>
          <w:szCs w:val="20"/>
        </w:rPr>
      </w:pPr>
      <w:r>
        <w:t>Descrivere l’utilizzo de</w:t>
      </w:r>
      <w:r w:rsidR="00F95947">
        <w:t xml:space="preserve">gli attributi </w:t>
      </w:r>
      <w:r w:rsidR="00F95947" w:rsidRPr="00F95947">
        <w:rPr>
          <w:rFonts w:ascii="Consolas" w:hAnsi="Consolas"/>
          <w:sz w:val="20"/>
          <w:szCs w:val="20"/>
        </w:rPr>
        <w:t>[DataContract]</w:t>
      </w:r>
      <w:r w:rsidR="00F95947" w:rsidRPr="00F95947">
        <w:rPr>
          <w:sz w:val="20"/>
          <w:szCs w:val="20"/>
        </w:rPr>
        <w:t xml:space="preserve"> </w:t>
      </w:r>
      <w:r w:rsidR="00F95947">
        <w:t xml:space="preserve">e </w:t>
      </w:r>
      <w:r w:rsidR="00F95947" w:rsidRPr="00F95947">
        <w:rPr>
          <w:rFonts w:ascii="Consolas" w:hAnsi="Consolas"/>
          <w:sz w:val="20"/>
          <w:szCs w:val="20"/>
        </w:rPr>
        <w:t>[OperationContract]</w:t>
      </w:r>
    </w:p>
    <w:p w14:paraId="3B415509" w14:textId="2AE6EC70" w:rsidR="00095C76" w:rsidRPr="00095C76" w:rsidRDefault="00095C76" w:rsidP="00095C76">
      <w:pPr>
        <w:rPr>
          <w:sz w:val="20"/>
          <w:szCs w:val="20"/>
        </w:rPr>
      </w:pPr>
      <w:r>
        <w:rPr>
          <w:sz w:val="20"/>
          <w:szCs w:val="20"/>
        </w:rPr>
        <w:t xml:space="preserve">Il Data Contract è un accord tra un servizio e un cliente che descrive in modo astratto i dati che vengono scambiati ad esempio nella nostra esercitazione abbiamo marca come [DataContract] la classe Employee e come [DataMember] le sua proprietà, cosi facendo abbiamo definito che questi dati  possono essere scambiati. Analogamente per le operazioni abbiamo il marcatore </w:t>
      </w:r>
      <w:r>
        <w:rPr>
          <w:sz w:val="20"/>
          <w:szCs w:val="20"/>
        </w:rPr>
        <w:lastRenderedPageBreak/>
        <w:t>[OperationContract] che definisce quali metodi un servizio espone all’esterno</w:t>
      </w:r>
      <w:r w:rsidR="00404968">
        <w:rPr>
          <w:sz w:val="20"/>
          <w:szCs w:val="20"/>
        </w:rPr>
        <w:t xml:space="preserve"> e vengono definiti in in’interfaccia .NET ed implementati nel servizio che li espone.</w:t>
      </w:r>
    </w:p>
    <w:p w14:paraId="6F5C8EB0" w14:textId="77777777" w:rsidR="006234C7" w:rsidRPr="00087B65" w:rsidRDefault="006234C7" w:rsidP="006234C7">
      <w:pPr>
        <w:ind w:left="360"/>
        <w:rPr>
          <w:lang w:val="it-IT"/>
        </w:rPr>
      </w:pPr>
    </w:p>
    <w:p w14:paraId="46A7BA13" w14:textId="780948B8" w:rsidR="006234C7" w:rsidRDefault="00F95947" w:rsidP="006234C7">
      <w:pPr>
        <w:pStyle w:val="ListParagraph"/>
        <w:numPr>
          <w:ilvl w:val="0"/>
          <w:numId w:val="19"/>
        </w:numPr>
      </w:pPr>
      <w:r>
        <w:t>Come vengono utilizzati gli HTTP Methods in un servizio REST?</w:t>
      </w:r>
    </w:p>
    <w:p w14:paraId="1737B85A" w14:textId="681B6309" w:rsidR="00404968" w:rsidRDefault="00404968" w:rsidP="00404968">
      <w:r>
        <w:t>Gli HTTP Method vengono utilzzati nella costruzione della richiesta HTTPClient ovvero dopo aver istanziato un oggetto di tipo HTTPClient si procede alla creazione di un oggetto Request e nella sua definizione vengono passata due parametri:</w:t>
      </w:r>
    </w:p>
    <w:p w14:paraId="7DB32F20" w14:textId="49852DA0" w:rsidR="00404968" w:rsidRDefault="00404968" w:rsidP="00404968">
      <w:pPr>
        <w:pStyle w:val="ListParagraph"/>
        <w:numPr>
          <w:ilvl w:val="0"/>
          <w:numId w:val="32"/>
        </w:numPr>
      </w:pPr>
      <w:r>
        <w:t xml:space="preserve">Method </w:t>
      </w:r>
      <w:r w:rsidR="004D5063">
        <w:t>dove</w:t>
      </w:r>
      <w:r>
        <w:t xml:space="preserve"> </w:t>
      </w:r>
      <w:r w:rsidR="004D5063">
        <w:t>s</w:t>
      </w:r>
      <w:r>
        <w:t>i utilizza HTTPMethod per definire il tipo di medodo a cui fa riferimento quest</w:t>
      </w:r>
      <w:r w:rsidR="004D5063">
        <w:t>a</w:t>
      </w:r>
      <w:r>
        <w:t xml:space="preserve"> richiesta e può essere GET, POST, DELETE, </w:t>
      </w:r>
      <w:r w:rsidR="004D5063">
        <w:t>PUT, PATCH, HEAD, quest’ultimi sono noti come HTTP Verb</w:t>
      </w:r>
    </w:p>
    <w:p w14:paraId="09848141" w14:textId="156B43D5" w:rsidR="004D5063" w:rsidRDefault="004D5063" w:rsidP="00404968">
      <w:pPr>
        <w:pStyle w:val="ListParagraph"/>
        <w:numPr>
          <w:ilvl w:val="0"/>
          <w:numId w:val="32"/>
        </w:numPr>
      </w:pPr>
      <w:r>
        <w:t>RequestUri ovvero l’uri a cui è reperibile la richiesta, ad esempio (</w:t>
      </w:r>
      <w:r>
        <w:rPr>
          <w:rFonts w:ascii="Consolas" w:eastAsia="SimSun" w:hAnsi="Consolas" w:cs="Consolas"/>
          <w:color w:val="A31515"/>
          <w:sz w:val="19"/>
          <w:szCs w:val="19"/>
          <w:lang w:val="en-US"/>
        </w:rPr>
        <w:t>"https://localhost:44372/api/employees"</w:t>
      </w:r>
      <w:r>
        <w:t>)</w:t>
      </w:r>
    </w:p>
    <w:p w14:paraId="4F15EE70" w14:textId="492C5E8E" w:rsidR="004D5063" w:rsidRDefault="004D5063" w:rsidP="004D5063">
      <w:r>
        <w:t xml:space="preserve">É possible specificare il body della Request utilizzando la proprietà Content, successivamente  si invoca l’API tramite il metodo SendAsync() ed infine si va a vedere l’esito della chiamata ad esempio con </w:t>
      </w:r>
      <w:r w:rsidR="00A7537C">
        <w:t xml:space="preserve">if(response.isSuccessStatusCode) e all’interno dell’if  si esegue la de-serializzaione. </w:t>
      </w:r>
    </w:p>
    <w:p w14:paraId="64E0EB9C" w14:textId="77777777" w:rsidR="006234C7" w:rsidRPr="003A4A56" w:rsidRDefault="006234C7" w:rsidP="006234C7">
      <w:pPr>
        <w:ind w:left="360"/>
        <w:rPr>
          <w:lang w:val="it-IT"/>
        </w:rPr>
      </w:pPr>
    </w:p>
    <w:p w14:paraId="718D4426" w14:textId="5BCC5287" w:rsidR="006234C7" w:rsidRDefault="000910E8" w:rsidP="00482857">
      <w:pPr>
        <w:pStyle w:val="ListParagraph"/>
        <w:numPr>
          <w:ilvl w:val="0"/>
          <w:numId w:val="19"/>
        </w:numPr>
      </w:pPr>
      <w:r>
        <w:t>Come viene configurato un servizio realizzato con ASP.NET Core WebAPI?</w:t>
      </w:r>
    </w:p>
    <w:p w14:paraId="4886E2B4" w14:textId="0D2B8C30" w:rsidR="000F5F54" w:rsidRDefault="000F5F54" w:rsidP="000F5F54">
      <w:r>
        <w:t>Per la configurazione di un servizio realizzato con ASP.NET Core WebApi, si aggingono le dipendenze ai progetti di Core,  dove abbiamo le entità, le interfacce ed il business layer, ed al progetto  EF, dove vengono  modellate le entità e sono presenti le migration per la configurazione del database. A questo punto si configura nel file StartUp.cs la dependency injection e la configurazione di EFCore, se vogliamo usare swagger</w:t>
      </w:r>
      <w:r w:rsidR="008C52D4">
        <w:t xml:space="preserve">, </w:t>
      </w:r>
      <w:r>
        <w:t>lo si deve configurare, sempre in questo file</w:t>
      </w:r>
      <w:r w:rsidR="008C52D4">
        <w:t xml:space="preserve"> andando ad aggiungere anche l’ApplicationName e l’ApplicazionVersion </w:t>
      </w:r>
      <w:r>
        <w:t xml:space="preserve">. A questo punto possiamo creare </w:t>
      </w:r>
      <w:r w:rsidR="008C52D4">
        <w:t>i</w:t>
      </w:r>
      <w:r>
        <w:t xml:space="preserve"> nostril controller, uno per ogni entità ed andare ad implementare le operazioni di CRUD ed eventuali altri operazioni su queste entità.</w:t>
      </w:r>
      <w:r w:rsidR="008C52D4">
        <w:t xml:space="preserve"> È possible inserire anche altri Middleware oltre a quelli già presenti. </w:t>
      </w: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C8619B6" w14:textId="77777777" w:rsidR="008D2E5E" w:rsidRPr="008D2E5E" w:rsidRDefault="008D2E5E" w:rsidP="008D2E5E">
      <w:pPr>
        <w:pStyle w:val="ListParagraph"/>
        <w:numPr>
          <w:ilvl w:val="0"/>
          <w:numId w:val="30"/>
        </w:numPr>
        <w:rPr>
          <w:rFonts w:cstheme="minorHAnsi"/>
        </w:rPr>
      </w:pPr>
      <w:r w:rsidRPr="008D2E5E">
        <w:rPr>
          <w:rFonts w:cstheme="minorHAnsi"/>
        </w:rPr>
        <w:t>Realizzare un database per la Gestione degli Ordini e dei Clienti.</w:t>
      </w:r>
    </w:p>
    <w:p w14:paraId="3F954C69" w14:textId="77777777" w:rsidR="008D2E5E" w:rsidRPr="008D2E5E" w:rsidRDefault="008D2E5E" w:rsidP="008D2E5E">
      <w:pPr>
        <w:pStyle w:val="ListParagraph"/>
        <w:numPr>
          <w:ilvl w:val="1"/>
          <w:numId w:val="30"/>
        </w:numPr>
        <w:rPr>
          <w:rFonts w:cstheme="minorHAnsi"/>
          <w:lang w:val="en-US"/>
        </w:rPr>
      </w:pPr>
      <w:r w:rsidRPr="008D2E5E">
        <w:rPr>
          <w:rFonts w:cstheme="minorHAnsi"/>
          <w:b/>
          <w:bCs/>
          <w:i/>
          <w:iCs/>
          <w:lang w:val="en-US"/>
        </w:rPr>
        <w:t>Cliente</w:t>
      </w:r>
    </w:p>
    <w:p w14:paraId="5DA12432" w14:textId="77777777" w:rsidR="008D2E5E" w:rsidRPr="008D2E5E" w:rsidRDefault="008D2E5E" w:rsidP="008D2E5E">
      <w:pPr>
        <w:pStyle w:val="ListParagraph"/>
        <w:numPr>
          <w:ilvl w:val="2"/>
          <w:numId w:val="30"/>
        </w:numPr>
        <w:rPr>
          <w:rFonts w:cstheme="minorHAnsi"/>
          <w:lang w:val="en-US"/>
        </w:rPr>
      </w:pPr>
      <w:r w:rsidRPr="008D2E5E">
        <w:rPr>
          <w:rFonts w:cstheme="minorHAnsi"/>
          <w:i/>
          <w:iCs/>
          <w:lang w:val="en-US"/>
        </w:rPr>
        <w:t>ID</w:t>
      </w:r>
      <w:r w:rsidRPr="008D2E5E">
        <w:rPr>
          <w:rFonts w:cstheme="minorHAnsi"/>
          <w:lang w:val="en-US"/>
        </w:rPr>
        <w:t xml:space="preserve"> (int, PK), CodiceCliente (</w:t>
      </w:r>
      <w:r w:rsidRPr="008D2E5E">
        <w:rPr>
          <w:rFonts w:cstheme="minorHAnsi"/>
          <w:i/>
          <w:iCs/>
          <w:lang w:val="en-US"/>
        </w:rPr>
        <w:t>string</w:t>
      </w:r>
      <w:r w:rsidRPr="008D2E5E">
        <w:rPr>
          <w:rFonts w:cstheme="minorHAnsi"/>
          <w:lang w:val="en-US"/>
        </w:rPr>
        <w:t>), Nome (</w:t>
      </w:r>
      <w:r w:rsidRPr="008D2E5E">
        <w:rPr>
          <w:rFonts w:cstheme="minorHAnsi"/>
          <w:i/>
          <w:iCs/>
          <w:lang w:val="en-US"/>
        </w:rPr>
        <w:t>string</w:t>
      </w:r>
      <w:r w:rsidRPr="008D2E5E">
        <w:rPr>
          <w:rFonts w:cstheme="minorHAnsi"/>
          <w:lang w:val="en-US"/>
        </w:rPr>
        <w:t>), Cognome (</w:t>
      </w:r>
      <w:r w:rsidRPr="008D2E5E">
        <w:rPr>
          <w:rFonts w:cstheme="minorHAnsi"/>
          <w:i/>
          <w:iCs/>
          <w:lang w:val="en-US"/>
        </w:rPr>
        <w:t>string</w:t>
      </w:r>
      <w:r w:rsidRPr="008D2E5E">
        <w:rPr>
          <w:rFonts w:cstheme="minorHAnsi"/>
          <w:lang w:val="en-US"/>
        </w:rPr>
        <w:t>)</w:t>
      </w:r>
    </w:p>
    <w:p w14:paraId="09F67A05" w14:textId="77777777" w:rsidR="008D2E5E" w:rsidRPr="008D2E5E" w:rsidRDefault="008D2E5E" w:rsidP="008D2E5E">
      <w:pPr>
        <w:pStyle w:val="ListParagraph"/>
        <w:numPr>
          <w:ilvl w:val="1"/>
          <w:numId w:val="30"/>
        </w:numPr>
        <w:rPr>
          <w:rFonts w:cstheme="minorHAnsi"/>
          <w:lang w:val="en-US"/>
        </w:rPr>
      </w:pPr>
      <w:r w:rsidRPr="008D2E5E">
        <w:rPr>
          <w:rFonts w:cstheme="minorHAnsi"/>
          <w:b/>
          <w:bCs/>
          <w:i/>
          <w:iCs/>
          <w:lang w:val="en-US"/>
        </w:rPr>
        <w:t>Ordine</w:t>
      </w:r>
    </w:p>
    <w:p w14:paraId="4FB3BBDA" w14:textId="77777777" w:rsidR="008D2E5E" w:rsidRPr="008D2E5E" w:rsidRDefault="008D2E5E" w:rsidP="008D2E5E">
      <w:pPr>
        <w:pStyle w:val="ListParagraph"/>
        <w:numPr>
          <w:ilvl w:val="2"/>
          <w:numId w:val="30"/>
        </w:numPr>
        <w:rPr>
          <w:rFonts w:cstheme="minorHAnsi"/>
        </w:rPr>
      </w:pPr>
      <w:r w:rsidRPr="008D2E5E">
        <w:rPr>
          <w:rFonts w:cstheme="minorHAnsi"/>
          <w:i/>
          <w:iCs/>
        </w:rPr>
        <w:t>ID</w:t>
      </w:r>
      <w:r w:rsidRPr="008D2E5E">
        <w:rPr>
          <w:rFonts w:cstheme="minorHAnsi"/>
        </w:rPr>
        <w:t xml:space="preserve"> (int, PK), </w:t>
      </w:r>
      <w:r w:rsidRPr="008D2E5E">
        <w:rPr>
          <w:rFonts w:cstheme="minorHAnsi"/>
          <w:i/>
          <w:iCs/>
        </w:rPr>
        <w:t>DataOrdine</w:t>
      </w:r>
      <w:r w:rsidRPr="008D2E5E">
        <w:rPr>
          <w:rFonts w:cstheme="minorHAnsi"/>
        </w:rPr>
        <w:t xml:space="preserve"> (date), </w:t>
      </w:r>
      <w:r w:rsidRPr="008D2E5E">
        <w:rPr>
          <w:rFonts w:cstheme="minorHAnsi"/>
          <w:i/>
          <w:iCs/>
        </w:rPr>
        <w:t>CodiceOrdine</w:t>
      </w:r>
      <w:r w:rsidRPr="008D2E5E">
        <w:rPr>
          <w:rFonts w:cstheme="minorHAnsi"/>
        </w:rPr>
        <w:t xml:space="preserve"> (string), </w:t>
      </w:r>
      <w:r w:rsidRPr="008D2E5E">
        <w:rPr>
          <w:rFonts w:cstheme="minorHAnsi"/>
          <w:i/>
          <w:iCs/>
        </w:rPr>
        <w:t>CodiceProdotto</w:t>
      </w:r>
      <w:r w:rsidRPr="008D2E5E">
        <w:rPr>
          <w:rFonts w:cstheme="minorHAnsi"/>
        </w:rPr>
        <w:t xml:space="preserve"> (string), </w:t>
      </w:r>
      <w:r w:rsidRPr="008D2E5E">
        <w:rPr>
          <w:rFonts w:cstheme="minorHAnsi"/>
          <w:i/>
          <w:iCs/>
        </w:rPr>
        <w:t>Importo</w:t>
      </w:r>
      <w:r w:rsidRPr="008D2E5E">
        <w:rPr>
          <w:rFonts w:cstheme="minorHAnsi"/>
        </w:rPr>
        <w:t xml:space="preserve"> (decimal)</w:t>
      </w:r>
    </w:p>
    <w:p w14:paraId="3D3A7037" w14:textId="77777777" w:rsidR="008D2E5E" w:rsidRPr="008D2E5E" w:rsidRDefault="008D2E5E" w:rsidP="008D2E5E">
      <w:pPr>
        <w:pStyle w:val="ListParagraph"/>
        <w:numPr>
          <w:ilvl w:val="1"/>
          <w:numId w:val="30"/>
        </w:numPr>
        <w:rPr>
          <w:rFonts w:cstheme="minorHAnsi"/>
        </w:rPr>
      </w:pPr>
      <w:r w:rsidRPr="008D2E5E">
        <w:rPr>
          <w:rFonts w:cstheme="minorHAnsi"/>
        </w:rPr>
        <w:t xml:space="preserve">La realizzazione dello strato di accesso al dato deve essere realizzata con EF Code-first.  </w:t>
      </w:r>
    </w:p>
    <w:p w14:paraId="3DEE850F" w14:textId="77777777" w:rsidR="008D2E5E" w:rsidRDefault="008D2E5E" w:rsidP="008D2E5E">
      <w:pPr>
        <w:pStyle w:val="ListParagraph"/>
        <w:rPr>
          <w:rFonts w:cstheme="minorHAnsi"/>
        </w:rPr>
      </w:pPr>
    </w:p>
    <w:p w14:paraId="1108033C" w14:textId="78EF029D" w:rsidR="00F95947" w:rsidRPr="00F95947" w:rsidRDefault="00F95947" w:rsidP="00F95947">
      <w:pPr>
        <w:pStyle w:val="ListParagraph"/>
        <w:numPr>
          <w:ilvl w:val="0"/>
          <w:numId w:val="30"/>
        </w:numPr>
        <w:rPr>
          <w:rFonts w:cstheme="minorHAnsi"/>
        </w:rPr>
      </w:pPr>
      <w:r w:rsidRPr="00F95947">
        <w:rPr>
          <w:rFonts w:cstheme="minorHAnsi"/>
        </w:rPr>
        <w:t>Realizzare un servizio WCF per la gestione di una Anagrafica Clienti</w:t>
      </w:r>
      <w:r w:rsidR="008D2E5E">
        <w:rPr>
          <w:rFonts w:cstheme="minorHAnsi"/>
        </w:rPr>
        <w:t xml:space="preserve"> (CRUD)</w:t>
      </w:r>
    </w:p>
    <w:p w14:paraId="7B70CD11" w14:textId="55044A2C" w:rsidR="00F95947" w:rsidRPr="00F95947" w:rsidRDefault="00F95947" w:rsidP="00F95947">
      <w:pPr>
        <w:pStyle w:val="ListParagraph"/>
        <w:numPr>
          <w:ilvl w:val="0"/>
          <w:numId w:val="30"/>
        </w:numPr>
        <w:rPr>
          <w:rFonts w:cstheme="minorHAnsi"/>
        </w:rPr>
      </w:pPr>
      <w:r w:rsidRPr="00F95947">
        <w:rPr>
          <w:rFonts w:cstheme="minorHAnsi"/>
        </w:rPr>
        <w:t>Realizzare un servizio REST per la gestione di una Anagrafica Ordini</w:t>
      </w:r>
      <w:r w:rsidR="008D2E5E">
        <w:rPr>
          <w:rFonts w:cstheme="minorHAnsi"/>
        </w:rPr>
        <w:t xml:space="preserve"> (CRUD)</w:t>
      </w:r>
    </w:p>
    <w:p w14:paraId="3177EED3" w14:textId="77777777" w:rsidR="00F95947" w:rsidRPr="00F95947" w:rsidRDefault="00F95947" w:rsidP="00F95947">
      <w:pPr>
        <w:pStyle w:val="ListParagraph"/>
        <w:numPr>
          <w:ilvl w:val="0"/>
          <w:numId w:val="30"/>
        </w:numPr>
        <w:rPr>
          <w:rFonts w:cstheme="minorHAnsi"/>
        </w:rPr>
      </w:pPr>
      <w:r w:rsidRPr="00F95947">
        <w:rPr>
          <w:rFonts w:cstheme="minorHAnsi"/>
        </w:rPr>
        <w:t>Realizzare un client (Console app) per:</w:t>
      </w:r>
    </w:p>
    <w:p w14:paraId="6111F2FC" w14:textId="77777777" w:rsidR="00F95947" w:rsidRPr="00F95947" w:rsidRDefault="00F95947" w:rsidP="00F95947">
      <w:pPr>
        <w:pStyle w:val="ListParagraph"/>
        <w:numPr>
          <w:ilvl w:val="1"/>
          <w:numId w:val="30"/>
        </w:numPr>
        <w:rPr>
          <w:rFonts w:cstheme="minorHAnsi"/>
        </w:rPr>
      </w:pPr>
      <w:r w:rsidRPr="00F95947">
        <w:rPr>
          <w:rFonts w:cstheme="minorHAnsi"/>
        </w:rPr>
        <w:t>CRUD Clienti</w:t>
      </w:r>
    </w:p>
    <w:p w14:paraId="08A3A1B0" w14:textId="209E5A92" w:rsidR="00F95947" w:rsidRPr="00F95947" w:rsidRDefault="00F95947" w:rsidP="00F95947">
      <w:pPr>
        <w:pStyle w:val="ListParagraph"/>
        <w:numPr>
          <w:ilvl w:val="1"/>
          <w:numId w:val="30"/>
        </w:numPr>
        <w:rPr>
          <w:rFonts w:cstheme="minorHAnsi"/>
        </w:rPr>
      </w:pPr>
      <w:r w:rsidRPr="00F95947">
        <w:rPr>
          <w:rFonts w:cstheme="minorHAnsi"/>
        </w:rPr>
        <w:t>CRUD Ordini</w:t>
      </w:r>
    </w:p>
    <w:p w14:paraId="087EA53F" w14:textId="77777777" w:rsidR="00F95947" w:rsidRPr="00F95947" w:rsidRDefault="00F95947" w:rsidP="00F95947">
      <w:pPr>
        <w:pStyle w:val="ListParagraph"/>
        <w:numPr>
          <w:ilvl w:val="1"/>
          <w:numId w:val="30"/>
        </w:numPr>
        <w:rPr>
          <w:rFonts w:cstheme="minorHAnsi"/>
        </w:rPr>
      </w:pPr>
      <w:r w:rsidRPr="00F95947">
        <w:rPr>
          <w:rFonts w:cstheme="minorHAnsi"/>
        </w:rPr>
        <w:t>Stampa Elenco Ordini per uno specifico Cliente</w:t>
      </w:r>
    </w:p>
    <w:p w14:paraId="7D962039" w14:textId="76054BAF" w:rsidR="00F95947" w:rsidRPr="00F95947" w:rsidRDefault="00F95947" w:rsidP="00F95947">
      <w:pPr>
        <w:pStyle w:val="ListParagraph"/>
        <w:numPr>
          <w:ilvl w:val="1"/>
          <w:numId w:val="30"/>
        </w:numPr>
        <w:rPr>
          <w:rFonts w:cstheme="minorHAnsi"/>
        </w:rPr>
      </w:pPr>
      <w:r w:rsidRPr="00F95947">
        <w:rPr>
          <w:rFonts w:cstheme="minorHAnsi"/>
        </w:rPr>
        <w:t>Stampa Dettagli Ordine per uno specific</w:t>
      </w:r>
      <w:r w:rsidR="008D2E5E">
        <w:rPr>
          <w:rFonts w:cstheme="minorHAnsi"/>
        </w:rPr>
        <w:t>o</w:t>
      </w:r>
      <w:r w:rsidRPr="00F95947">
        <w:rPr>
          <w:rFonts w:cstheme="minorHAnsi"/>
        </w:rPr>
        <w:t xml:space="preserve"> Ordine</w:t>
      </w:r>
    </w:p>
    <w:p w14:paraId="4CE32A41" w14:textId="36B07E45" w:rsidR="00A02EAE" w:rsidRPr="00554020" w:rsidRDefault="00F95947" w:rsidP="00554020">
      <w:pPr>
        <w:pStyle w:val="ListParagraph"/>
        <w:numPr>
          <w:ilvl w:val="1"/>
          <w:numId w:val="30"/>
        </w:numPr>
        <w:rPr>
          <w:rFonts w:cstheme="minorHAnsi"/>
        </w:rPr>
      </w:pPr>
      <w:r w:rsidRPr="00F95947">
        <w:rPr>
          <w:rFonts w:cstheme="minorHAnsi"/>
        </w:rPr>
        <w:t>Report Ordini aperti per Anno con numero di ordini e importo totale ordini</w:t>
      </w:r>
    </w:p>
    <w:sectPr w:rsidR="00A02EAE" w:rsidRPr="00554020"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E92B" w14:textId="77777777" w:rsidR="008C340B" w:rsidRDefault="008C340B">
      <w:pPr>
        <w:rPr>
          <w:lang w:val="it-IT"/>
        </w:rPr>
      </w:pPr>
      <w:r>
        <w:rPr>
          <w:lang w:val="it-IT"/>
        </w:rPr>
        <w:separator/>
      </w:r>
    </w:p>
  </w:endnote>
  <w:endnote w:type="continuationSeparator" w:id="0">
    <w:p w14:paraId="08693218" w14:textId="77777777" w:rsidR="008C340B" w:rsidRDefault="008C340B">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70A" w14:textId="77777777" w:rsidR="008C52D4" w:rsidRDefault="008C5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1E05" w14:textId="77777777" w:rsidR="008C52D4" w:rsidRDefault="008C5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2F6F" w14:textId="77777777" w:rsidR="008C340B" w:rsidRDefault="008C340B">
      <w:pPr>
        <w:rPr>
          <w:lang w:val="it-IT"/>
        </w:rPr>
      </w:pPr>
      <w:r>
        <w:rPr>
          <w:lang w:val="it-IT"/>
        </w:rPr>
        <w:separator/>
      </w:r>
    </w:p>
  </w:footnote>
  <w:footnote w:type="continuationSeparator" w:id="0">
    <w:p w14:paraId="2E43C87F" w14:textId="77777777" w:rsidR="008C340B" w:rsidRDefault="008C340B">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5C36" w14:textId="77777777" w:rsidR="008C52D4" w:rsidRDefault="008C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7A4E" w14:textId="77777777" w:rsidR="008C52D4" w:rsidRDefault="008C5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66A5" w14:textId="77777777" w:rsidR="008C52D4" w:rsidRDefault="008C5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AD1593"/>
    <w:multiLevelType w:val="hybridMultilevel"/>
    <w:tmpl w:val="DA44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97A86"/>
    <w:multiLevelType w:val="hybridMultilevel"/>
    <w:tmpl w:val="516299BE"/>
    <w:lvl w:ilvl="0" w:tplc="A8CE863A">
      <w:start w:val="1"/>
      <w:numFmt w:val="bullet"/>
      <w:lvlText w:val="•"/>
      <w:lvlJc w:val="left"/>
      <w:pPr>
        <w:tabs>
          <w:tab w:val="num" w:pos="720"/>
        </w:tabs>
        <w:ind w:left="720" w:hanging="360"/>
      </w:pPr>
      <w:rPr>
        <w:rFonts w:ascii="Arial" w:hAnsi="Arial" w:hint="default"/>
      </w:rPr>
    </w:lvl>
    <w:lvl w:ilvl="1" w:tplc="05C46D4A">
      <w:numFmt w:val="none"/>
      <w:lvlText w:val=""/>
      <w:lvlJc w:val="left"/>
      <w:pPr>
        <w:tabs>
          <w:tab w:val="num" w:pos="360"/>
        </w:tabs>
      </w:pPr>
    </w:lvl>
    <w:lvl w:ilvl="2" w:tplc="48A8A63C" w:tentative="1">
      <w:start w:val="1"/>
      <w:numFmt w:val="bullet"/>
      <w:lvlText w:val="•"/>
      <w:lvlJc w:val="left"/>
      <w:pPr>
        <w:tabs>
          <w:tab w:val="num" w:pos="2160"/>
        </w:tabs>
        <w:ind w:left="2160" w:hanging="360"/>
      </w:pPr>
      <w:rPr>
        <w:rFonts w:ascii="Arial" w:hAnsi="Arial" w:hint="default"/>
      </w:rPr>
    </w:lvl>
    <w:lvl w:ilvl="3" w:tplc="ED14A2AC" w:tentative="1">
      <w:start w:val="1"/>
      <w:numFmt w:val="bullet"/>
      <w:lvlText w:val="•"/>
      <w:lvlJc w:val="left"/>
      <w:pPr>
        <w:tabs>
          <w:tab w:val="num" w:pos="2880"/>
        </w:tabs>
        <w:ind w:left="2880" w:hanging="360"/>
      </w:pPr>
      <w:rPr>
        <w:rFonts w:ascii="Arial" w:hAnsi="Arial" w:hint="default"/>
      </w:rPr>
    </w:lvl>
    <w:lvl w:ilvl="4" w:tplc="394A1932" w:tentative="1">
      <w:start w:val="1"/>
      <w:numFmt w:val="bullet"/>
      <w:lvlText w:val="•"/>
      <w:lvlJc w:val="left"/>
      <w:pPr>
        <w:tabs>
          <w:tab w:val="num" w:pos="3600"/>
        </w:tabs>
        <w:ind w:left="3600" w:hanging="360"/>
      </w:pPr>
      <w:rPr>
        <w:rFonts w:ascii="Arial" w:hAnsi="Arial" w:hint="default"/>
      </w:rPr>
    </w:lvl>
    <w:lvl w:ilvl="5" w:tplc="0BB0D34A" w:tentative="1">
      <w:start w:val="1"/>
      <w:numFmt w:val="bullet"/>
      <w:lvlText w:val="•"/>
      <w:lvlJc w:val="left"/>
      <w:pPr>
        <w:tabs>
          <w:tab w:val="num" w:pos="4320"/>
        </w:tabs>
        <w:ind w:left="4320" w:hanging="360"/>
      </w:pPr>
      <w:rPr>
        <w:rFonts w:ascii="Arial" w:hAnsi="Arial" w:hint="default"/>
      </w:rPr>
    </w:lvl>
    <w:lvl w:ilvl="6" w:tplc="6AEAF5BC" w:tentative="1">
      <w:start w:val="1"/>
      <w:numFmt w:val="bullet"/>
      <w:lvlText w:val="•"/>
      <w:lvlJc w:val="left"/>
      <w:pPr>
        <w:tabs>
          <w:tab w:val="num" w:pos="5040"/>
        </w:tabs>
        <w:ind w:left="5040" w:hanging="360"/>
      </w:pPr>
      <w:rPr>
        <w:rFonts w:ascii="Arial" w:hAnsi="Arial" w:hint="default"/>
      </w:rPr>
    </w:lvl>
    <w:lvl w:ilvl="7" w:tplc="C5C25762" w:tentative="1">
      <w:start w:val="1"/>
      <w:numFmt w:val="bullet"/>
      <w:lvlText w:val="•"/>
      <w:lvlJc w:val="left"/>
      <w:pPr>
        <w:tabs>
          <w:tab w:val="num" w:pos="5760"/>
        </w:tabs>
        <w:ind w:left="5760" w:hanging="360"/>
      </w:pPr>
      <w:rPr>
        <w:rFonts w:ascii="Arial" w:hAnsi="Arial" w:hint="default"/>
      </w:rPr>
    </w:lvl>
    <w:lvl w:ilvl="8" w:tplc="BA642C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C4E6256"/>
    <w:multiLevelType w:val="multilevel"/>
    <w:tmpl w:val="9A1C8920"/>
    <w:numStyleLink w:val="Answers"/>
  </w:abstractNum>
  <w:abstractNum w:abstractNumId="10"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771E68"/>
    <w:multiLevelType w:val="multilevel"/>
    <w:tmpl w:val="9A1C8920"/>
    <w:numStyleLink w:val="Answers"/>
  </w:abstractNum>
  <w:abstractNum w:abstractNumId="12" w15:restartNumberingAfterBreak="0">
    <w:nsid w:val="3B8B7B22"/>
    <w:multiLevelType w:val="multilevel"/>
    <w:tmpl w:val="9A1C8920"/>
    <w:numStyleLink w:val="Answers"/>
  </w:abstractNum>
  <w:abstractNum w:abstractNumId="13"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D60BA"/>
    <w:multiLevelType w:val="hybridMultilevel"/>
    <w:tmpl w:val="A2C4E960"/>
    <w:lvl w:ilvl="0" w:tplc="DC624E84">
      <w:numFmt w:val="bullet"/>
      <w:lvlText w:val="-"/>
      <w:lvlJc w:val="left"/>
      <w:pPr>
        <w:ind w:left="720" w:hanging="360"/>
      </w:pPr>
      <w:rPr>
        <w:rFonts w:ascii="Century Gothic" w:eastAsia="Times New Roman" w:hAnsi="Century Gothic" w:cs="Century 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73671"/>
    <w:multiLevelType w:val="multilevel"/>
    <w:tmpl w:val="9A1C8920"/>
    <w:numStyleLink w:val="Answers"/>
  </w:abstractNum>
  <w:abstractNum w:abstractNumId="21"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 w:numId="17">
    <w:abstractNumId w:val="13"/>
  </w:num>
  <w:num w:numId="18">
    <w:abstractNumId w:val="1"/>
  </w:num>
  <w:num w:numId="19">
    <w:abstractNumId w:val="3"/>
  </w:num>
  <w:num w:numId="20">
    <w:abstractNumId w:val="23"/>
  </w:num>
  <w:num w:numId="21">
    <w:abstractNumId w:val="6"/>
  </w:num>
  <w:num w:numId="22">
    <w:abstractNumId w:val="22"/>
  </w:num>
  <w:num w:numId="23">
    <w:abstractNumId w:val="18"/>
  </w:num>
  <w:num w:numId="24">
    <w:abstractNumId w:val="16"/>
  </w:num>
  <w:num w:numId="25">
    <w:abstractNumId w:val="21"/>
  </w:num>
  <w:num w:numId="26">
    <w:abstractNumId w:val="0"/>
  </w:num>
  <w:num w:numId="27">
    <w:abstractNumId w:val="10"/>
  </w:num>
  <w:num w:numId="28">
    <w:abstractNumId w:val="4"/>
  </w:num>
  <w:num w:numId="29">
    <w:abstractNumId w:val="19"/>
  </w:num>
  <w:num w:numId="30">
    <w:abstractNumId w:val="2"/>
  </w:num>
  <w:num w:numId="31">
    <w:abstractNumId w:val="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910E8"/>
    <w:rsid w:val="00095C76"/>
    <w:rsid w:val="000E471B"/>
    <w:rsid w:val="000E55EA"/>
    <w:rsid w:val="000E60BC"/>
    <w:rsid w:val="000F5F54"/>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36FB"/>
    <w:rsid w:val="00201EE0"/>
    <w:rsid w:val="0022247A"/>
    <w:rsid w:val="00225A62"/>
    <w:rsid w:val="00230A4D"/>
    <w:rsid w:val="0024707B"/>
    <w:rsid w:val="00261529"/>
    <w:rsid w:val="00270C3F"/>
    <w:rsid w:val="002733D1"/>
    <w:rsid w:val="002825D6"/>
    <w:rsid w:val="002B0244"/>
    <w:rsid w:val="002B51AD"/>
    <w:rsid w:val="002B75E4"/>
    <w:rsid w:val="002F2AFA"/>
    <w:rsid w:val="00315CD3"/>
    <w:rsid w:val="003444B6"/>
    <w:rsid w:val="00347AB7"/>
    <w:rsid w:val="00352642"/>
    <w:rsid w:val="00356CAC"/>
    <w:rsid w:val="0036481C"/>
    <w:rsid w:val="003A0670"/>
    <w:rsid w:val="003A4A56"/>
    <w:rsid w:val="003D7282"/>
    <w:rsid w:val="003E162F"/>
    <w:rsid w:val="003E30EA"/>
    <w:rsid w:val="00404968"/>
    <w:rsid w:val="004254F0"/>
    <w:rsid w:val="00443C7E"/>
    <w:rsid w:val="00446E50"/>
    <w:rsid w:val="00457A53"/>
    <w:rsid w:val="00464B0E"/>
    <w:rsid w:val="00482857"/>
    <w:rsid w:val="00496042"/>
    <w:rsid w:val="004A2BF1"/>
    <w:rsid w:val="004D5063"/>
    <w:rsid w:val="004D77FA"/>
    <w:rsid w:val="0053305A"/>
    <w:rsid w:val="00547F36"/>
    <w:rsid w:val="00554020"/>
    <w:rsid w:val="005645F9"/>
    <w:rsid w:val="005808D9"/>
    <w:rsid w:val="005A2070"/>
    <w:rsid w:val="005F0659"/>
    <w:rsid w:val="006234C7"/>
    <w:rsid w:val="00630A99"/>
    <w:rsid w:val="00646C29"/>
    <w:rsid w:val="006A5B48"/>
    <w:rsid w:val="006E2140"/>
    <w:rsid w:val="006E3EC5"/>
    <w:rsid w:val="006E7CC3"/>
    <w:rsid w:val="006F4A3F"/>
    <w:rsid w:val="0072454E"/>
    <w:rsid w:val="00731D2B"/>
    <w:rsid w:val="0078731A"/>
    <w:rsid w:val="007913B5"/>
    <w:rsid w:val="00796D72"/>
    <w:rsid w:val="007B399D"/>
    <w:rsid w:val="007C00E4"/>
    <w:rsid w:val="007E3CB3"/>
    <w:rsid w:val="008120C2"/>
    <w:rsid w:val="008353A9"/>
    <w:rsid w:val="0084271B"/>
    <w:rsid w:val="0084793A"/>
    <w:rsid w:val="00852123"/>
    <w:rsid w:val="008739A2"/>
    <w:rsid w:val="008A5436"/>
    <w:rsid w:val="008C340B"/>
    <w:rsid w:val="008C52D4"/>
    <w:rsid w:val="008D2E5E"/>
    <w:rsid w:val="008E653D"/>
    <w:rsid w:val="00910C80"/>
    <w:rsid w:val="009200E1"/>
    <w:rsid w:val="0092010E"/>
    <w:rsid w:val="00957D96"/>
    <w:rsid w:val="0097786E"/>
    <w:rsid w:val="0099502D"/>
    <w:rsid w:val="009973D7"/>
    <w:rsid w:val="009A0171"/>
    <w:rsid w:val="009E2BE0"/>
    <w:rsid w:val="009F1C87"/>
    <w:rsid w:val="00A02EAE"/>
    <w:rsid w:val="00A1545F"/>
    <w:rsid w:val="00A360C5"/>
    <w:rsid w:val="00A510E2"/>
    <w:rsid w:val="00A7537C"/>
    <w:rsid w:val="00A9761D"/>
    <w:rsid w:val="00B03500"/>
    <w:rsid w:val="00B142D7"/>
    <w:rsid w:val="00B219E6"/>
    <w:rsid w:val="00B444E5"/>
    <w:rsid w:val="00B50F28"/>
    <w:rsid w:val="00B67E28"/>
    <w:rsid w:val="00B915D5"/>
    <w:rsid w:val="00BA5730"/>
    <w:rsid w:val="00BA588E"/>
    <w:rsid w:val="00BA6CCB"/>
    <w:rsid w:val="00BC1DFD"/>
    <w:rsid w:val="00C315BA"/>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68B0"/>
    <w:rsid w:val="00F26F54"/>
    <w:rsid w:val="00F60AF1"/>
    <w:rsid w:val="00F95947"/>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 w:id="2122144192">
      <w:bodyDiv w:val="1"/>
      <w:marLeft w:val="0"/>
      <w:marRight w:val="0"/>
      <w:marTop w:val="0"/>
      <w:marBottom w:val="0"/>
      <w:divBdr>
        <w:top w:val="none" w:sz="0" w:space="0" w:color="auto"/>
        <w:left w:val="none" w:sz="0" w:space="0" w:color="auto"/>
        <w:bottom w:val="none" w:sz="0" w:space="0" w:color="auto"/>
        <w:right w:val="none" w:sz="0" w:space="0" w:color="auto"/>
      </w:divBdr>
      <w:divsChild>
        <w:div w:id="1911841109">
          <w:marLeft w:val="720"/>
          <w:marRight w:val="0"/>
          <w:marTop w:val="200"/>
          <w:marBottom w:val="0"/>
          <w:divBdr>
            <w:top w:val="none" w:sz="0" w:space="0" w:color="auto"/>
            <w:left w:val="none" w:sz="0" w:space="0" w:color="auto"/>
            <w:bottom w:val="none" w:sz="0" w:space="0" w:color="auto"/>
            <w:right w:val="none" w:sz="0" w:space="0" w:color="auto"/>
          </w:divBdr>
        </w:div>
        <w:div w:id="1312371320">
          <w:marLeft w:val="1800"/>
          <w:marRight w:val="0"/>
          <w:marTop w:val="100"/>
          <w:marBottom w:val="0"/>
          <w:divBdr>
            <w:top w:val="none" w:sz="0" w:space="0" w:color="auto"/>
            <w:left w:val="none" w:sz="0" w:space="0" w:color="auto"/>
            <w:bottom w:val="none" w:sz="0" w:space="0" w:color="auto"/>
            <w:right w:val="none" w:sz="0" w:space="0" w:color="auto"/>
          </w:divBdr>
        </w:div>
        <w:div w:id="1236933756">
          <w:marLeft w:val="720"/>
          <w:marRight w:val="0"/>
          <w:marTop w:val="200"/>
          <w:marBottom w:val="0"/>
          <w:divBdr>
            <w:top w:val="none" w:sz="0" w:space="0" w:color="auto"/>
            <w:left w:val="none" w:sz="0" w:space="0" w:color="auto"/>
            <w:bottom w:val="none" w:sz="0" w:space="0" w:color="auto"/>
            <w:right w:val="none" w:sz="0" w:space="0" w:color="auto"/>
          </w:divBdr>
        </w:div>
        <w:div w:id="908341825">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296</TotalTime>
  <Pages>3</Pages>
  <Words>733</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Michael Locci (c)</cp:lastModifiedBy>
  <cp:revision>31</cp:revision>
  <cp:lastPrinted>2004-01-22T16:32:00Z</cp:lastPrinted>
  <dcterms:created xsi:type="dcterms:W3CDTF">2020-11-06T14:31:00Z</dcterms:created>
  <dcterms:modified xsi:type="dcterms:W3CDTF">2021-10-15T12:00:00Z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